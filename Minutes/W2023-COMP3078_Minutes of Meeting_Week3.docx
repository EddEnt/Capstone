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001E72D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1E72D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4A13A4D" w14:textId="68041FE1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</w:t>
            </w:r>
            <w:r w:rsidR="00FE289E">
              <w:rPr>
                <w:b/>
                <w:sz w:val="40"/>
                <w:u w:val="single"/>
              </w:rPr>
              <w:t>14</w:t>
            </w:r>
            <w:r>
              <w:rPr>
                <w:b/>
                <w:sz w:val="40"/>
              </w:rPr>
              <w:t>_</w:t>
            </w:r>
          </w:p>
        </w:tc>
        <w:tc>
          <w:tcPr>
            <w:tcW w:w="3508" w:type="dxa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25C10DB8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</w:t>
            </w:r>
            <w:r w:rsidR="0058424A">
              <w:rPr>
                <w:b/>
                <w:sz w:val="36"/>
                <w:szCs w:val="36"/>
                <w:u w:val="single"/>
              </w:rPr>
              <w:t>3</w:t>
            </w:r>
            <w:r w:rsidRPr="00A245F2">
              <w:rPr>
                <w:b/>
                <w:sz w:val="36"/>
                <w:szCs w:val="36"/>
              </w:rPr>
              <w:t>_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23377C8" w14:textId="0BF9B52A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295790">
              <w:rPr>
                <w:b/>
                <w:sz w:val="24"/>
              </w:rPr>
              <w:t xml:space="preserve">January 27, </w:t>
            </w:r>
            <w:proofErr w:type="gramStart"/>
            <w:r w:rsidR="00295790">
              <w:rPr>
                <w:b/>
                <w:sz w:val="24"/>
              </w:rPr>
              <w:t>2023</w:t>
            </w:r>
            <w:proofErr w:type="gramEnd"/>
            <w:r>
              <w:rPr>
                <w:b/>
                <w:sz w:val="24"/>
              </w:rPr>
              <w:t xml:space="preserve">                                                Time:</w:t>
            </w:r>
            <w:r w:rsidR="00E60196">
              <w:rPr>
                <w:b/>
                <w:sz w:val="24"/>
              </w:rPr>
              <w:t xml:space="preserve"> 12: 30pm</w:t>
            </w:r>
          </w:p>
          <w:p w14:paraId="6B870BB2" w14:textId="1185E820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E60196">
              <w:rPr>
                <w:b/>
                <w:sz w:val="24"/>
              </w:rPr>
              <w:t xml:space="preserve"> C435</w:t>
            </w:r>
          </w:p>
        </w:tc>
        <w:tc>
          <w:tcPr>
            <w:tcW w:w="1559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1E72D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1E72D9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1E72D9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2A38752A" w14:textId="77777777" w:rsidR="00352D14" w:rsidRDefault="00352D14"/>
          <w:p w14:paraId="66469520" w14:textId="77777777" w:rsidR="00352D14" w:rsidRDefault="00352D14"/>
          <w:p w14:paraId="5BE16A29" w14:textId="6AF2B2A5" w:rsidR="00352D14" w:rsidRDefault="00352D14">
            <w:r>
              <w:t xml:space="preserve">Non-attendees: </w:t>
            </w:r>
          </w:p>
        </w:tc>
        <w:tc>
          <w:tcPr>
            <w:tcW w:w="3508" w:type="dxa"/>
          </w:tcPr>
          <w:p w14:paraId="532BCCD4" w14:textId="08E5DDE4" w:rsidR="00352D14" w:rsidRDefault="00630B19" w:rsidP="00275E67">
            <w:pPr>
              <w:pStyle w:val="Standard1"/>
            </w:pPr>
            <w:r>
              <w:t>Edward Entecott</w:t>
            </w:r>
          </w:p>
          <w:p w14:paraId="4BA22C34" w14:textId="45BA9A5F" w:rsidR="00630B19" w:rsidRDefault="00630B19" w:rsidP="00275E67">
            <w:pPr>
              <w:pStyle w:val="Standard1"/>
            </w:pPr>
            <w:proofErr w:type="spellStart"/>
            <w:r>
              <w:t>Ravkeerat</w:t>
            </w:r>
            <w:proofErr w:type="spellEnd"/>
            <w:r>
              <w:t xml:space="preserve"> Singh</w:t>
            </w:r>
          </w:p>
          <w:p w14:paraId="4F6AB606" w14:textId="77777777" w:rsidR="00630B19" w:rsidRDefault="00630B19" w:rsidP="00275E67">
            <w:pPr>
              <w:pStyle w:val="Standard1"/>
            </w:pPr>
          </w:p>
          <w:p w14:paraId="01AE646B" w14:textId="77777777" w:rsidR="00352D14" w:rsidRDefault="00731D84" w:rsidP="00352D14">
            <w:pPr>
              <w:pStyle w:val="Standard1"/>
            </w:pPr>
            <w:r>
              <w:t>Josiah Galloway</w:t>
            </w:r>
          </w:p>
          <w:p w14:paraId="0A90D674" w14:textId="1A4F20FC" w:rsidR="00731D84" w:rsidRDefault="00731D84" w:rsidP="00352D14">
            <w:pPr>
              <w:pStyle w:val="Standard1"/>
            </w:pPr>
            <w:proofErr w:type="spellStart"/>
            <w:r>
              <w:t>Umit</w:t>
            </w:r>
            <w:proofErr w:type="spellEnd"/>
            <w:r>
              <w:t xml:space="preserve"> </w:t>
            </w:r>
            <w:proofErr w:type="spellStart"/>
            <w:r>
              <w:t>Kilinc</w:t>
            </w:r>
            <w:proofErr w:type="spellEnd"/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1E72D9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1E72D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% </w:t>
            </w:r>
            <w:proofErr w:type="gramStart"/>
            <w:r>
              <w:rPr>
                <w:b/>
              </w:rPr>
              <w:t>done</w:t>
            </w:r>
            <w:proofErr w:type="gramEnd"/>
            <w:r>
              <w:rPr>
                <w:b/>
              </w:rPr>
              <w:t xml:space="preserve">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454F88FC" w:rsidR="00835795" w:rsidRDefault="00DE0C5D" w:rsidP="00D115B1">
            <w:pPr>
              <w:pStyle w:val="Standard1"/>
              <w:spacing w:before="120" w:after="120"/>
            </w:pPr>
            <w:r>
              <w:t>Team discussed skills set and project expectations.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77777777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604FB23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1DD16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B4E3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54B4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6E4A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F9CA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8E040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55E8F85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1A251838" w:rsidR="00835795" w:rsidRDefault="00731D84" w:rsidP="00F44F3A">
            <w:pPr>
              <w:pStyle w:val="Standard1"/>
              <w:spacing w:before="120" w:after="120"/>
            </w:pPr>
            <w:r>
              <w:t>Discussion with Anjan regarding project status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01AF9792" w:rsidR="00835795" w:rsidRDefault="00731D84" w:rsidP="00F44F3A">
            <w:pPr>
              <w:pStyle w:val="Standard1"/>
              <w:spacing w:before="120" w:after="120"/>
            </w:pPr>
            <w:r>
              <w:t>RK &amp; Edward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0B1184D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C3117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4397D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E4D19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08601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1D0F8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A96A2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18479A3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7C556102" w14:textId="77777777" w:rsidTr="001E72D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5CBF576F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731D84">
              <w:t xml:space="preserve"> January 27, 2023</w:t>
            </w:r>
          </w:p>
          <w:p w14:paraId="1D30F721" w14:textId="7FE5C6E9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731D84">
              <w:t>12:00pm</w:t>
            </w:r>
          </w:p>
          <w:p w14:paraId="7A857FC8" w14:textId="3EB71D70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731D84">
              <w:t xml:space="preserve"> C435</w:t>
            </w:r>
          </w:p>
          <w:p w14:paraId="6E8410D7" w14:textId="33CD4A4E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731D84">
              <w:t>Project Status Update</w:t>
            </w: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D50AC1" w14:textId="36C78E6B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1: _</w:t>
            </w:r>
            <w:r w:rsidR="00731D84">
              <w:rPr>
                <w:u w:val="single"/>
                <w:lang w:val="en-GB"/>
              </w:rPr>
              <w:t xml:space="preserve">Edward Entecott </w:t>
            </w:r>
            <w:r>
              <w:rPr>
                <w:lang w:val="en-GB"/>
              </w:rPr>
              <w:t>__</w:t>
            </w:r>
          </w:p>
          <w:p w14:paraId="160A78F7" w14:textId="5567689D" w:rsidR="00835795" w:rsidRPr="00240103" w:rsidRDefault="00835795" w:rsidP="00240103">
            <w:pPr>
              <w:pStyle w:val="Standard1"/>
            </w:pPr>
            <w:r>
              <w:rPr>
                <w:lang w:val="en-GB"/>
              </w:rPr>
              <w:t>Team member 2: _</w:t>
            </w:r>
            <w:proofErr w:type="spellStart"/>
            <w:r w:rsidR="00240103" w:rsidRPr="00240103">
              <w:rPr>
                <w:u w:val="single"/>
              </w:rPr>
              <w:t>Ravkeerat</w:t>
            </w:r>
            <w:proofErr w:type="spellEnd"/>
            <w:r w:rsidR="00240103" w:rsidRPr="00240103">
              <w:rPr>
                <w:u w:val="single"/>
              </w:rPr>
              <w:t xml:space="preserve"> Singh</w:t>
            </w:r>
            <w:r>
              <w:rPr>
                <w:lang w:val="en-GB"/>
              </w:rPr>
              <w:t>__</w:t>
            </w:r>
          </w:p>
          <w:p w14:paraId="2ACF4FF5" w14:textId="7B252952" w:rsidR="00835795" w:rsidRPr="00C52027" w:rsidRDefault="00835795" w:rsidP="00C52027">
            <w:pPr>
              <w:pStyle w:val="Standard1"/>
            </w:pPr>
            <w:r>
              <w:rPr>
                <w:lang w:val="en-GB"/>
              </w:rPr>
              <w:t>Team member 3: _</w:t>
            </w:r>
            <w:r w:rsidR="00C52027" w:rsidRPr="00C52027">
              <w:rPr>
                <w:u w:val="single"/>
              </w:rPr>
              <w:t>Josiah Galloway</w:t>
            </w:r>
            <w:r>
              <w:rPr>
                <w:lang w:val="en-GB"/>
              </w:rPr>
              <w:t>__</w:t>
            </w:r>
          </w:p>
          <w:p w14:paraId="6E3B34A1" w14:textId="78C540EF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 _</w:t>
            </w:r>
            <w:proofErr w:type="spellStart"/>
            <w:r w:rsidR="00853E6F" w:rsidRPr="00853E6F">
              <w:rPr>
                <w:u w:val="single"/>
              </w:rPr>
              <w:t>Umit</w:t>
            </w:r>
            <w:proofErr w:type="spellEnd"/>
            <w:r w:rsidR="00853E6F" w:rsidRPr="00853E6F">
              <w:rPr>
                <w:u w:val="single"/>
              </w:rPr>
              <w:t xml:space="preserve"> </w:t>
            </w:r>
            <w:proofErr w:type="spellStart"/>
            <w:r w:rsidR="00853E6F" w:rsidRPr="00853E6F">
              <w:rPr>
                <w:u w:val="single"/>
              </w:rPr>
              <w:t>Kilinc</w:t>
            </w:r>
            <w:proofErr w:type="spellEnd"/>
            <w:r w:rsidR="00853E6F">
              <w:rPr>
                <w:lang w:val="en-GB"/>
              </w:rPr>
              <w:t xml:space="preserve"> </w:t>
            </w:r>
            <w:r>
              <w:rPr>
                <w:lang w:val="en-GB"/>
              </w:rPr>
              <w:t>_____</w:t>
            </w:r>
          </w:p>
          <w:p w14:paraId="705F0164" w14:textId="77777777" w:rsidR="00835795" w:rsidRDefault="00835795" w:rsidP="00782380">
            <w:pPr>
              <w:rPr>
                <w:lang w:val="en-GB"/>
              </w:rPr>
            </w:pPr>
            <w:r>
              <w:rPr>
                <w:lang w:val="en-GB"/>
              </w:rPr>
              <w:t>Team member 5: _________________</w:t>
            </w:r>
          </w:p>
          <w:p w14:paraId="07C551BE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4BD5E609" w:rsidR="007C0B2F" w:rsidRDefault="007C0B2F" w:rsidP="0016291E">
      <w:pPr>
        <w:rPr>
          <w:lang w:val="en-GB"/>
        </w:rPr>
      </w:pPr>
    </w:p>
    <w:p w14:paraId="67E6C9A6" w14:textId="1BD2D21A" w:rsidR="00630B19" w:rsidRPr="00630B19" w:rsidRDefault="00630B19" w:rsidP="00630B19">
      <w:pPr>
        <w:rPr>
          <w:lang w:val="en-GB"/>
        </w:rPr>
      </w:pPr>
    </w:p>
    <w:p w14:paraId="01D2FF66" w14:textId="169C9844" w:rsidR="00630B19" w:rsidRPr="00630B19" w:rsidRDefault="00630B19" w:rsidP="00630B19">
      <w:pPr>
        <w:rPr>
          <w:lang w:val="en-GB"/>
        </w:rPr>
      </w:pPr>
    </w:p>
    <w:p w14:paraId="108A22A1" w14:textId="1E5F2E44" w:rsidR="00630B19" w:rsidRPr="00630B19" w:rsidRDefault="00630B19" w:rsidP="00630B19">
      <w:pPr>
        <w:rPr>
          <w:lang w:val="en-GB"/>
        </w:rPr>
      </w:pPr>
    </w:p>
    <w:p w14:paraId="447EADE3" w14:textId="4AE1A65F" w:rsidR="00630B19" w:rsidRPr="00630B19" w:rsidRDefault="00630B19" w:rsidP="00630B19">
      <w:pPr>
        <w:rPr>
          <w:lang w:val="en-GB"/>
        </w:rPr>
      </w:pPr>
    </w:p>
    <w:p w14:paraId="4DB85A3C" w14:textId="346A93D4" w:rsidR="00630B19" w:rsidRPr="00630B19" w:rsidRDefault="00630B19" w:rsidP="00630B19">
      <w:pPr>
        <w:rPr>
          <w:lang w:val="en-GB"/>
        </w:rPr>
      </w:pPr>
    </w:p>
    <w:p w14:paraId="77B5F24C" w14:textId="1A1D35FD" w:rsidR="00630B19" w:rsidRPr="00630B19" w:rsidRDefault="00630B19" w:rsidP="00630B19">
      <w:pPr>
        <w:rPr>
          <w:lang w:val="en-GB"/>
        </w:rPr>
      </w:pPr>
    </w:p>
    <w:p w14:paraId="6DACDF6F" w14:textId="1C048BD4" w:rsidR="00630B19" w:rsidRPr="00630B19" w:rsidRDefault="00630B19" w:rsidP="00630B19">
      <w:pPr>
        <w:rPr>
          <w:lang w:val="en-GB"/>
        </w:rPr>
      </w:pPr>
    </w:p>
    <w:p w14:paraId="75750A12" w14:textId="26104E60" w:rsidR="00630B19" w:rsidRPr="00630B19" w:rsidRDefault="00630B19" w:rsidP="00630B19">
      <w:pPr>
        <w:rPr>
          <w:lang w:val="en-GB"/>
        </w:rPr>
      </w:pPr>
    </w:p>
    <w:p w14:paraId="5A9B79D6" w14:textId="199DF317" w:rsidR="00630B19" w:rsidRPr="00630B19" w:rsidRDefault="00630B19" w:rsidP="00630B19">
      <w:pPr>
        <w:rPr>
          <w:lang w:val="en-GB"/>
        </w:rPr>
      </w:pPr>
    </w:p>
    <w:p w14:paraId="5B8385DB" w14:textId="5FB30DDB" w:rsidR="00630B19" w:rsidRPr="00630B19" w:rsidRDefault="00630B19" w:rsidP="00630B19">
      <w:pPr>
        <w:rPr>
          <w:lang w:val="en-GB"/>
        </w:rPr>
      </w:pPr>
    </w:p>
    <w:p w14:paraId="73276897" w14:textId="49E4677C" w:rsidR="00630B19" w:rsidRPr="00630B19" w:rsidRDefault="00630B19" w:rsidP="00630B19">
      <w:pPr>
        <w:rPr>
          <w:lang w:val="en-GB"/>
        </w:rPr>
      </w:pPr>
    </w:p>
    <w:p w14:paraId="5A62D8FC" w14:textId="1D2B2CB1" w:rsidR="00630B19" w:rsidRPr="00630B19" w:rsidRDefault="00630B19" w:rsidP="00630B19">
      <w:pPr>
        <w:rPr>
          <w:lang w:val="en-GB"/>
        </w:rPr>
      </w:pPr>
    </w:p>
    <w:p w14:paraId="1C5E406B" w14:textId="66DA1299" w:rsidR="00630B19" w:rsidRPr="00630B19" w:rsidRDefault="00630B19" w:rsidP="00630B19">
      <w:pPr>
        <w:rPr>
          <w:lang w:val="en-GB"/>
        </w:rPr>
      </w:pPr>
    </w:p>
    <w:p w14:paraId="57086D98" w14:textId="79613D47" w:rsidR="00630B19" w:rsidRPr="00630B19" w:rsidRDefault="00630B19" w:rsidP="00630B19">
      <w:pPr>
        <w:rPr>
          <w:lang w:val="en-GB"/>
        </w:rPr>
      </w:pPr>
    </w:p>
    <w:p w14:paraId="2278BD90" w14:textId="0D0CFF07" w:rsidR="00630B19" w:rsidRPr="00630B19" w:rsidRDefault="00630B19" w:rsidP="00630B19">
      <w:pPr>
        <w:rPr>
          <w:lang w:val="en-GB"/>
        </w:rPr>
      </w:pPr>
    </w:p>
    <w:p w14:paraId="46A06E7C" w14:textId="13BB54B4" w:rsidR="00630B19" w:rsidRPr="00630B19" w:rsidRDefault="00630B19" w:rsidP="00630B19">
      <w:pPr>
        <w:rPr>
          <w:lang w:val="en-GB"/>
        </w:rPr>
      </w:pPr>
    </w:p>
    <w:p w14:paraId="14AD4613" w14:textId="566601B8" w:rsidR="00630B19" w:rsidRPr="00630B19" w:rsidRDefault="00630B19" w:rsidP="00630B19">
      <w:pPr>
        <w:rPr>
          <w:lang w:val="en-GB"/>
        </w:rPr>
      </w:pPr>
    </w:p>
    <w:p w14:paraId="225CE03D" w14:textId="60134951" w:rsidR="00630B19" w:rsidRPr="00630B19" w:rsidRDefault="00630B19" w:rsidP="00630B19">
      <w:pPr>
        <w:rPr>
          <w:lang w:val="en-GB"/>
        </w:rPr>
      </w:pPr>
    </w:p>
    <w:p w14:paraId="5EF09B5D" w14:textId="4F85310D" w:rsidR="00630B19" w:rsidRPr="00630B19" w:rsidRDefault="00630B19" w:rsidP="00630B19">
      <w:pPr>
        <w:rPr>
          <w:lang w:val="en-GB"/>
        </w:rPr>
      </w:pPr>
    </w:p>
    <w:p w14:paraId="43B799A3" w14:textId="758DDADA" w:rsidR="00630B19" w:rsidRPr="00630B19" w:rsidRDefault="00630B19" w:rsidP="00630B19">
      <w:pPr>
        <w:rPr>
          <w:lang w:val="en-GB"/>
        </w:rPr>
      </w:pPr>
    </w:p>
    <w:p w14:paraId="5E11D8D3" w14:textId="6DB80BC3" w:rsidR="00630B19" w:rsidRPr="00630B19" w:rsidRDefault="00630B19" w:rsidP="00630B19">
      <w:pPr>
        <w:rPr>
          <w:lang w:val="en-GB"/>
        </w:rPr>
      </w:pPr>
    </w:p>
    <w:p w14:paraId="48A8345F" w14:textId="77EDF627" w:rsidR="00630B19" w:rsidRPr="00630B19" w:rsidRDefault="00630B19" w:rsidP="00630B19">
      <w:pPr>
        <w:rPr>
          <w:lang w:val="en-GB"/>
        </w:rPr>
      </w:pPr>
    </w:p>
    <w:p w14:paraId="7F09279B" w14:textId="1D4165D0" w:rsidR="00630B19" w:rsidRPr="00630B19" w:rsidRDefault="00630B19" w:rsidP="00630B19">
      <w:pPr>
        <w:rPr>
          <w:lang w:val="en-GB"/>
        </w:rPr>
      </w:pPr>
    </w:p>
    <w:p w14:paraId="70EBA3D1" w14:textId="1AF87F2A" w:rsidR="00630B19" w:rsidRPr="00630B19" w:rsidRDefault="00630B19" w:rsidP="00630B19">
      <w:pPr>
        <w:rPr>
          <w:lang w:val="en-GB"/>
        </w:rPr>
      </w:pPr>
    </w:p>
    <w:p w14:paraId="4A333A03" w14:textId="2A455112" w:rsidR="00630B19" w:rsidRDefault="00630B19" w:rsidP="00630B19">
      <w:pPr>
        <w:rPr>
          <w:lang w:val="en-GB"/>
        </w:rPr>
      </w:pPr>
    </w:p>
    <w:p w14:paraId="4043DA0F" w14:textId="061145F9" w:rsidR="00630B19" w:rsidRDefault="00630B19" w:rsidP="00630B19">
      <w:pPr>
        <w:rPr>
          <w:lang w:val="en-GB"/>
        </w:rPr>
      </w:pPr>
    </w:p>
    <w:p w14:paraId="5FB610BC" w14:textId="66ACEDBC" w:rsidR="00630B19" w:rsidRPr="00630B19" w:rsidRDefault="00630B19" w:rsidP="00630B19">
      <w:pPr>
        <w:tabs>
          <w:tab w:val="left" w:pos="4275"/>
        </w:tabs>
        <w:rPr>
          <w:lang w:val="en-GB"/>
        </w:rPr>
      </w:pPr>
      <w:r>
        <w:rPr>
          <w:lang w:val="en-GB"/>
        </w:rPr>
        <w:tab/>
      </w:r>
    </w:p>
    <w:sectPr w:rsidR="00630B19" w:rsidRPr="00630B19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E6BFF"/>
    <w:rsid w:val="001E72D9"/>
    <w:rsid w:val="00207F81"/>
    <w:rsid w:val="00232FAA"/>
    <w:rsid w:val="00240103"/>
    <w:rsid w:val="00245DEB"/>
    <w:rsid w:val="00255652"/>
    <w:rsid w:val="00264505"/>
    <w:rsid w:val="00270A62"/>
    <w:rsid w:val="00275E67"/>
    <w:rsid w:val="00285969"/>
    <w:rsid w:val="0029358F"/>
    <w:rsid w:val="00293F91"/>
    <w:rsid w:val="00294FF1"/>
    <w:rsid w:val="00295790"/>
    <w:rsid w:val="002B07CD"/>
    <w:rsid w:val="002B3F36"/>
    <w:rsid w:val="002E4C88"/>
    <w:rsid w:val="002F2A5F"/>
    <w:rsid w:val="00317406"/>
    <w:rsid w:val="00352D14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8424A"/>
    <w:rsid w:val="005C44D4"/>
    <w:rsid w:val="005F3F0E"/>
    <w:rsid w:val="00630B19"/>
    <w:rsid w:val="006415C4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31D84"/>
    <w:rsid w:val="0077361D"/>
    <w:rsid w:val="00782380"/>
    <w:rsid w:val="00783355"/>
    <w:rsid w:val="007C0B2F"/>
    <w:rsid w:val="007D7312"/>
    <w:rsid w:val="007E19F9"/>
    <w:rsid w:val="008029B4"/>
    <w:rsid w:val="00815FE8"/>
    <w:rsid w:val="00835795"/>
    <w:rsid w:val="00853E6F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34C3"/>
    <w:rsid w:val="00B357FB"/>
    <w:rsid w:val="00B526F9"/>
    <w:rsid w:val="00B849EF"/>
    <w:rsid w:val="00BA081D"/>
    <w:rsid w:val="00C267F1"/>
    <w:rsid w:val="00C354D5"/>
    <w:rsid w:val="00C52027"/>
    <w:rsid w:val="00C641E4"/>
    <w:rsid w:val="00C73F96"/>
    <w:rsid w:val="00CD13BB"/>
    <w:rsid w:val="00D115B1"/>
    <w:rsid w:val="00D64A49"/>
    <w:rsid w:val="00D66AF9"/>
    <w:rsid w:val="00DA41A9"/>
    <w:rsid w:val="00DB269A"/>
    <w:rsid w:val="00DC6A63"/>
    <w:rsid w:val="00DE0C5D"/>
    <w:rsid w:val="00E36262"/>
    <w:rsid w:val="00E56424"/>
    <w:rsid w:val="00E60196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E289E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2023-02-02T19:37:00Z</dcterms:created>
  <dcterms:modified xsi:type="dcterms:W3CDTF">2023-02-02T19:37:00Z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