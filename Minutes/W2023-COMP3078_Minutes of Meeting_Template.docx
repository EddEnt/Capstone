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68041FE1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FE289E">
              <w:rPr>
                <w:b/>
                <w:sz w:val="40"/>
                <w:u w:val="single"/>
              </w:rPr>
              <w:t>14</w:t>
            </w:r>
            <w:r>
              <w:rPr>
                <w:b/>
                <w:sz w:val="40"/>
              </w:rPr>
              <w:t>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48FCB2BB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33FBC1A4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295790">
              <w:rPr>
                <w:b/>
                <w:sz w:val="24"/>
              </w:rPr>
              <w:t>, 2023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E60196">
              <w:rPr>
                <w:b/>
                <w:sz w:val="24"/>
              </w:rPr>
              <w:t xml:space="preserve"> 12:pm</w:t>
            </w:r>
          </w:p>
          <w:p w14:paraId="6B870BB2" w14:textId="1185E820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E60196">
              <w:rPr>
                <w:b/>
                <w:sz w:val="24"/>
              </w:rPr>
              <w:t xml:space="preserve"> C435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6AF2B2A5" w:rsidR="00352D14" w:rsidRDefault="00352D14">
            <w:r>
              <w:t xml:space="preserve">Non-attendees: </w:t>
            </w:r>
          </w:p>
        </w:tc>
        <w:tc>
          <w:tcPr>
            <w:tcW w:w="3508" w:type="dxa"/>
          </w:tcPr>
          <w:p w14:paraId="532BCCD4" w14:textId="65BABD2E" w:rsidR="00352D14" w:rsidRDefault="00630B19" w:rsidP="00275E67">
            <w:pPr>
              <w:pStyle w:val="Standard1"/>
            </w:pPr>
            <w:r>
              <w:t>Edward Entecott</w:t>
            </w:r>
          </w:p>
          <w:p w14:paraId="2318F653" w14:textId="77777777" w:rsidR="00B60919" w:rsidRDefault="00B60919" w:rsidP="00B60919">
            <w:pPr>
              <w:pStyle w:val="Standard1"/>
            </w:pPr>
            <w:r>
              <w:t>Josiah Galloway</w:t>
            </w:r>
          </w:p>
          <w:p w14:paraId="47F87E7A" w14:textId="0FAE8621" w:rsidR="00B60919" w:rsidRDefault="00B60919" w:rsidP="00B60919">
            <w:pPr>
              <w:pStyle w:val="Standard1"/>
            </w:pPr>
            <w:r>
              <w:t>Umit Kilinc</w:t>
            </w:r>
          </w:p>
          <w:p w14:paraId="0A90D674" w14:textId="302C02BA" w:rsidR="00731D84" w:rsidRDefault="00630B19" w:rsidP="00352D14">
            <w:pPr>
              <w:pStyle w:val="Standard1"/>
            </w:pPr>
            <w:r>
              <w:t>Ravkeerat Singh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5FB52888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34B66718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2E921182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3BF09B0F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B371B7">
              <w:t xml:space="preserve"> </w:t>
            </w:r>
            <w:r w:rsidR="00731D84">
              <w:t>, 2023</w:t>
            </w:r>
          </w:p>
          <w:p w14:paraId="1D30F721" w14:textId="7FE5C6E9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731D84">
              <w:t>12:00pm</w:t>
            </w:r>
          </w:p>
          <w:p w14:paraId="7A857FC8" w14:textId="3EB71D70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731D84">
              <w:t xml:space="preserve"> C435</w:t>
            </w:r>
          </w:p>
          <w:p w14:paraId="6E8410D7" w14:textId="2B40500D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36C78E6B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</w:t>
            </w:r>
            <w:r w:rsidR="00731D84">
              <w:rPr>
                <w:u w:val="single"/>
                <w:lang w:val="en-GB"/>
              </w:rPr>
              <w:t xml:space="preserve">Edward Entecott </w:t>
            </w:r>
            <w:r>
              <w:rPr>
                <w:lang w:val="en-GB"/>
              </w:rPr>
              <w:t>__</w:t>
            </w:r>
          </w:p>
          <w:p w14:paraId="160A78F7" w14:textId="5567689D" w:rsidR="00835795" w:rsidRPr="00240103" w:rsidRDefault="00835795" w:rsidP="00240103">
            <w:pPr>
              <w:pStyle w:val="Standard1"/>
            </w:pPr>
            <w:r>
              <w:rPr>
                <w:lang w:val="en-GB"/>
              </w:rPr>
              <w:t>Team member 2: _</w:t>
            </w:r>
            <w:r w:rsidR="00240103" w:rsidRPr="00240103">
              <w:rPr>
                <w:u w:val="single"/>
              </w:rPr>
              <w:t>Ravkeerat Singh</w:t>
            </w:r>
            <w:r>
              <w:rPr>
                <w:lang w:val="en-GB"/>
              </w:rPr>
              <w:t>__</w:t>
            </w:r>
          </w:p>
          <w:p w14:paraId="2ACF4FF5" w14:textId="7B252952" w:rsidR="00835795" w:rsidRPr="00C52027" w:rsidRDefault="00835795" w:rsidP="00C52027">
            <w:pPr>
              <w:pStyle w:val="Standard1"/>
            </w:pPr>
            <w:r>
              <w:rPr>
                <w:lang w:val="en-GB"/>
              </w:rPr>
              <w:t>Team member 3: _</w:t>
            </w:r>
            <w:r w:rsidR="00C52027" w:rsidRPr="00C52027">
              <w:rPr>
                <w:u w:val="single"/>
              </w:rPr>
              <w:t>Josiah Galloway</w:t>
            </w:r>
            <w:r>
              <w:rPr>
                <w:lang w:val="en-GB"/>
              </w:rPr>
              <w:t>__</w:t>
            </w:r>
          </w:p>
          <w:p w14:paraId="6E3B34A1" w14:textId="78C540E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</w:t>
            </w:r>
            <w:r w:rsidR="00853E6F" w:rsidRPr="00853E6F">
              <w:rPr>
                <w:u w:val="single"/>
              </w:rPr>
              <w:t>Umit Kilinc</w:t>
            </w:r>
            <w:r w:rsidR="00853E6F">
              <w:rPr>
                <w:lang w:val="en-GB"/>
              </w:rPr>
              <w:t xml:space="preserve"> </w:t>
            </w:r>
            <w:r>
              <w:rPr>
                <w:lang w:val="en-GB"/>
              </w:rPr>
              <w:t>_____</w:t>
            </w:r>
          </w:p>
          <w:p w14:paraId="705F0164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4BD5E609" w:rsidR="007C0B2F" w:rsidRDefault="007C0B2F" w:rsidP="0016291E">
      <w:pPr>
        <w:rPr>
          <w:lang w:val="en-GB"/>
        </w:rPr>
      </w:pPr>
    </w:p>
    <w:p w14:paraId="67E6C9A6" w14:textId="1BD2D21A" w:rsidR="00630B19" w:rsidRPr="00630B19" w:rsidRDefault="00630B19" w:rsidP="00630B19">
      <w:pPr>
        <w:rPr>
          <w:lang w:val="en-GB"/>
        </w:rPr>
      </w:pPr>
    </w:p>
    <w:p w14:paraId="01D2FF66" w14:textId="169C9844" w:rsidR="00630B19" w:rsidRPr="00630B19" w:rsidRDefault="00630B19" w:rsidP="00630B19">
      <w:pPr>
        <w:rPr>
          <w:lang w:val="en-GB"/>
        </w:rPr>
      </w:pPr>
    </w:p>
    <w:p w14:paraId="108A22A1" w14:textId="1E5F2E44" w:rsidR="00630B19" w:rsidRPr="00630B19" w:rsidRDefault="00630B19" w:rsidP="00630B19">
      <w:pPr>
        <w:rPr>
          <w:lang w:val="en-GB"/>
        </w:rPr>
      </w:pPr>
    </w:p>
    <w:p w14:paraId="447EADE3" w14:textId="4AE1A65F" w:rsidR="00630B19" w:rsidRPr="00630B19" w:rsidRDefault="00630B19" w:rsidP="00630B19">
      <w:pPr>
        <w:rPr>
          <w:lang w:val="en-GB"/>
        </w:rPr>
      </w:pPr>
    </w:p>
    <w:p w14:paraId="4DB85A3C" w14:textId="346A93D4" w:rsidR="00630B19" w:rsidRPr="00630B19" w:rsidRDefault="00630B19" w:rsidP="00630B19">
      <w:pPr>
        <w:rPr>
          <w:lang w:val="en-GB"/>
        </w:rPr>
      </w:pPr>
    </w:p>
    <w:p w14:paraId="77B5F24C" w14:textId="1A1D35FD" w:rsidR="00630B19" w:rsidRPr="00630B19" w:rsidRDefault="00630B19" w:rsidP="00630B19">
      <w:pPr>
        <w:rPr>
          <w:lang w:val="en-GB"/>
        </w:rPr>
      </w:pPr>
    </w:p>
    <w:p w14:paraId="6DACDF6F" w14:textId="1C048BD4" w:rsidR="00630B19" w:rsidRPr="00630B19" w:rsidRDefault="00630B19" w:rsidP="00630B19">
      <w:pPr>
        <w:rPr>
          <w:lang w:val="en-GB"/>
        </w:rPr>
      </w:pPr>
    </w:p>
    <w:p w14:paraId="75750A12" w14:textId="26104E60" w:rsidR="00630B19" w:rsidRPr="00630B19" w:rsidRDefault="00630B19" w:rsidP="00630B19">
      <w:pPr>
        <w:rPr>
          <w:lang w:val="en-GB"/>
        </w:rPr>
      </w:pPr>
    </w:p>
    <w:p w14:paraId="5A9B79D6" w14:textId="199DF317" w:rsidR="00630B19" w:rsidRPr="00630B19" w:rsidRDefault="00630B19" w:rsidP="00630B19">
      <w:pPr>
        <w:rPr>
          <w:lang w:val="en-GB"/>
        </w:rPr>
      </w:pPr>
    </w:p>
    <w:p w14:paraId="5B8385DB" w14:textId="5FB30DDB" w:rsidR="00630B19" w:rsidRPr="00630B19" w:rsidRDefault="00630B19" w:rsidP="00630B19">
      <w:pPr>
        <w:rPr>
          <w:lang w:val="en-GB"/>
        </w:rPr>
      </w:pPr>
    </w:p>
    <w:p w14:paraId="73276897" w14:textId="49E4677C" w:rsidR="00630B19" w:rsidRPr="00630B19" w:rsidRDefault="00630B19" w:rsidP="00630B19">
      <w:pPr>
        <w:rPr>
          <w:lang w:val="en-GB"/>
        </w:rPr>
      </w:pPr>
    </w:p>
    <w:p w14:paraId="5A62D8FC" w14:textId="1D2B2CB1" w:rsidR="00630B19" w:rsidRPr="00630B19" w:rsidRDefault="00630B19" w:rsidP="00630B19">
      <w:pPr>
        <w:rPr>
          <w:lang w:val="en-GB"/>
        </w:rPr>
      </w:pPr>
    </w:p>
    <w:p w14:paraId="1C5E406B" w14:textId="66DA1299" w:rsidR="00630B19" w:rsidRPr="00630B19" w:rsidRDefault="00630B19" w:rsidP="00630B19">
      <w:pPr>
        <w:rPr>
          <w:lang w:val="en-GB"/>
        </w:rPr>
      </w:pPr>
    </w:p>
    <w:p w14:paraId="57086D98" w14:textId="79613D47" w:rsidR="00630B19" w:rsidRPr="00630B19" w:rsidRDefault="00630B19" w:rsidP="00630B19">
      <w:pPr>
        <w:rPr>
          <w:lang w:val="en-GB"/>
        </w:rPr>
      </w:pPr>
    </w:p>
    <w:p w14:paraId="2278BD90" w14:textId="0D0CFF07" w:rsidR="00630B19" w:rsidRPr="00630B19" w:rsidRDefault="00630B19" w:rsidP="00630B19">
      <w:pPr>
        <w:rPr>
          <w:lang w:val="en-GB"/>
        </w:rPr>
      </w:pPr>
    </w:p>
    <w:p w14:paraId="46A06E7C" w14:textId="13BB54B4" w:rsidR="00630B19" w:rsidRPr="00630B19" w:rsidRDefault="00630B19" w:rsidP="00630B19">
      <w:pPr>
        <w:rPr>
          <w:lang w:val="en-GB"/>
        </w:rPr>
      </w:pPr>
    </w:p>
    <w:p w14:paraId="14AD4613" w14:textId="566601B8" w:rsidR="00630B19" w:rsidRPr="00630B19" w:rsidRDefault="00630B19" w:rsidP="00630B19">
      <w:pPr>
        <w:rPr>
          <w:lang w:val="en-GB"/>
        </w:rPr>
      </w:pPr>
    </w:p>
    <w:p w14:paraId="225CE03D" w14:textId="60134951" w:rsidR="00630B19" w:rsidRPr="00630B19" w:rsidRDefault="00630B19" w:rsidP="00630B19">
      <w:pPr>
        <w:rPr>
          <w:lang w:val="en-GB"/>
        </w:rPr>
      </w:pPr>
    </w:p>
    <w:p w14:paraId="5EF09B5D" w14:textId="4F85310D" w:rsidR="00630B19" w:rsidRPr="00630B19" w:rsidRDefault="00630B19" w:rsidP="00630B19">
      <w:pPr>
        <w:rPr>
          <w:lang w:val="en-GB"/>
        </w:rPr>
      </w:pPr>
    </w:p>
    <w:p w14:paraId="43B799A3" w14:textId="758DDADA" w:rsidR="00630B19" w:rsidRPr="00630B19" w:rsidRDefault="00630B19" w:rsidP="00630B19">
      <w:pPr>
        <w:rPr>
          <w:lang w:val="en-GB"/>
        </w:rPr>
      </w:pPr>
    </w:p>
    <w:p w14:paraId="5E11D8D3" w14:textId="6DB80BC3" w:rsidR="00630B19" w:rsidRPr="00630B19" w:rsidRDefault="00630B19" w:rsidP="00630B19">
      <w:pPr>
        <w:rPr>
          <w:lang w:val="en-GB"/>
        </w:rPr>
      </w:pPr>
    </w:p>
    <w:p w14:paraId="48A8345F" w14:textId="77EDF627" w:rsidR="00630B19" w:rsidRPr="00630B19" w:rsidRDefault="00630B19" w:rsidP="00630B19">
      <w:pPr>
        <w:rPr>
          <w:lang w:val="en-GB"/>
        </w:rPr>
      </w:pPr>
    </w:p>
    <w:p w14:paraId="7F09279B" w14:textId="1D4165D0" w:rsidR="00630B19" w:rsidRPr="00630B19" w:rsidRDefault="00630B19" w:rsidP="00630B19">
      <w:pPr>
        <w:rPr>
          <w:lang w:val="en-GB"/>
        </w:rPr>
      </w:pPr>
    </w:p>
    <w:p w14:paraId="70EBA3D1" w14:textId="1AF87F2A" w:rsidR="00630B19" w:rsidRPr="00630B19" w:rsidRDefault="00630B19" w:rsidP="00630B19">
      <w:pPr>
        <w:rPr>
          <w:lang w:val="en-GB"/>
        </w:rPr>
      </w:pPr>
    </w:p>
    <w:p w14:paraId="4A333A03" w14:textId="2A455112" w:rsidR="00630B19" w:rsidRDefault="00630B19" w:rsidP="00630B19">
      <w:pPr>
        <w:rPr>
          <w:lang w:val="en-GB"/>
        </w:rPr>
      </w:pPr>
    </w:p>
    <w:p w14:paraId="4043DA0F" w14:textId="061145F9" w:rsidR="00630B19" w:rsidRDefault="00630B19" w:rsidP="00630B19">
      <w:pPr>
        <w:rPr>
          <w:lang w:val="en-GB"/>
        </w:rPr>
      </w:pPr>
    </w:p>
    <w:p w14:paraId="5FB610BC" w14:textId="66ACEDBC" w:rsidR="00630B19" w:rsidRPr="00630B19" w:rsidRDefault="00630B19" w:rsidP="00630B19">
      <w:pPr>
        <w:tabs>
          <w:tab w:val="left" w:pos="4275"/>
        </w:tabs>
        <w:rPr>
          <w:lang w:val="en-GB"/>
        </w:rPr>
      </w:pPr>
      <w:r>
        <w:rPr>
          <w:lang w:val="en-GB"/>
        </w:rPr>
        <w:tab/>
      </w:r>
    </w:p>
    <w:sectPr w:rsidR="00630B19" w:rsidRPr="00630B19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5CB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6BFF"/>
    <w:rsid w:val="001E72D9"/>
    <w:rsid w:val="00207F81"/>
    <w:rsid w:val="00232FAA"/>
    <w:rsid w:val="00240103"/>
    <w:rsid w:val="00244C19"/>
    <w:rsid w:val="00245DEB"/>
    <w:rsid w:val="00255652"/>
    <w:rsid w:val="00264505"/>
    <w:rsid w:val="00270A62"/>
    <w:rsid w:val="00275E67"/>
    <w:rsid w:val="00285969"/>
    <w:rsid w:val="0029358F"/>
    <w:rsid w:val="00293F91"/>
    <w:rsid w:val="00294FF1"/>
    <w:rsid w:val="00295790"/>
    <w:rsid w:val="002B07CD"/>
    <w:rsid w:val="002B3F36"/>
    <w:rsid w:val="002E4C88"/>
    <w:rsid w:val="002F2A5F"/>
    <w:rsid w:val="00317406"/>
    <w:rsid w:val="00352D14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6794D"/>
    <w:rsid w:val="0058424A"/>
    <w:rsid w:val="005C44D4"/>
    <w:rsid w:val="005F3F0E"/>
    <w:rsid w:val="00630B19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31D84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53E6F"/>
    <w:rsid w:val="008A7CFF"/>
    <w:rsid w:val="008B40C9"/>
    <w:rsid w:val="008C34CB"/>
    <w:rsid w:val="00914913"/>
    <w:rsid w:val="009413B8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34C3"/>
    <w:rsid w:val="00B357FB"/>
    <w:rsid w:val="00B371B7"/>
    <w:rsid w:val="00B526F9"/>
    <w:rsid w:val="00B60919"/>
    <w:rsid w:val="00B849EF"/>
    <w:rsid w:val="00BA081D"/>
    <w:rsid w:val="00C267F1"/>
    <w:rsid w:val="00C354D5"/>
    <w:rsid w:val="00C52027"/>
    <w:rsid w:val="00C641E4"/>
    <w:rsid w:val="00C73F96"/>
    <w:rsid w:val="00CD13BB"/>
    <w:rsid w:val="00CF3AC1"/>
    <w:rsid w:val="00D115B1"/>
    <w:rsid w:val="00D64A49"/>
    <w:rsid w:val="00D66AF9"/>
    <w:rsid w:val="00DA41A9"/>
    <w:rsid w:val="00DB269A"/>
    <w:rsid w:val="00DC6A63"/>
    <w:rsid w:val="00DE0C5D"/>
    <w:rsid w:val="00E36262"/>
    <w:rsid w:val="00E56424"/>
    <w:rsid w:val="00E60196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E289E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2023-02-02T19:38:00Z</dcterms:created>
  <dcterms:modified xsi:type="dcterms:W3CDTF">2023-02-02T19:39:00Z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